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0D46B31" w14:textId="6C5008E7" w:rsidR="00C022AC" w:rsidRDefault="00C022AC" w:rsidP="00C022AC">
      <w:pPr>
        <w:pStyle w:val="Heading1"/>
      </w:pPr>
      <w:r>
        <w:t>Qualifications</w:t>
      </w:r>
    </w:p>
    <w:p w14:paraId="5CAC109B" w14:textId="2FF209BE" w:rsidR="00D628E7" w:rsidRPr="00C022AC" w:rsidRDefault="00C022AC" w:rsidP="00C022AC">
      <w:pPr>
        <w:pStyle w:val="BodyText"/>
        <w:rPr>
          <w:sz w:val="24"/>
          <w:szCs w:val="24"/>
        </w:rPr>
      </w:pPr>
      <w:r>
        <w:tab/>
      </w:r>
      <w:r>
        <w:rPr>
          <w:sz w:val="24"/>
          <w:szCs w:val="24"/>
        </w:rPr>
        <w:t>Detail Oriented, Familiar with QuickBooks and Microsoft programs, Devoted and Reliable</w:t>
      </w:r>
    </w:p>
    <w:p w14:paraId="5005F275" w14:textId="77777777" w:rsidR="00DA2869" w:rsidRDefault="00BA0151">
      <w:pPr>
        <w:pStyle w:val="Heading1"/>
      </w:pPr>
      <w:r>
        <w:t>Experience</w:t>
      </w:r>
    </w:p>
    <w:p w14:paraId="6CF827C7" w14:textId="51C57420" w:rsidR="000B5163" w:rsidRPr="00C022AC" w:rsidRDefault="00C022AC" w:rsidP="00C022AC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Bookkeeper   </w:t>
      </w:r>
      <w:r w:rsidRPr="00C022AC"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 </w:t>
      </w:r>
      <w:r w:rsidR="000B5163">
        <w:rPr>
          <w:sz w:val="28"/>
          <w:szCs w:val="28"/>
        </w:rPr>
        <w:t xml:space="preserve">Testorff Construction, </w:t>
      </w:r>
      <w:r w:rsidR="000B5163">
        <w:rPr>
          <w:sz w:val="24"/>
          <w:szCs w:val="24"/>
        </w:rPr>
        <w:t>Aptos, 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DA7118">
        <w:t>July 2015 - Current</w:t>
      </w:r>
    </w:p>
    <w:p w14:paraId="101E8E3B" w14:textId="1F04C26C" w:rsidR="000B5163" w:rsidRPr="000B5163" w:rsidRDefault="000B5163" w:rsidP="000B5163">
      <w:pPr>
        <w:pStyle w:val="BodyText"/>
        <w:numPr>
          <w:ilvl w:val="0"/>
          <w:numId w:val="27"/>
        </w:numPr>
        <w:spacing w:line="240" w:lineRule="auto"/>
      </w:pPr>
      <w:r>
        <w:rPr>
          <w:sz w:val="24"/>
          <w:szCs w:val="24"/>
        </w:rPr>
        <w:t>Front Office Reception</w:t>
      </w:r>
      <w:r w:rsidRPr="00D628E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Creating all Invoices, </w:t>
      </w:r>
    </w:p>
    <w:p w14:paraId="6E117F6D" w14:textId="00A022C2" w:rsidR="000B5163" w:rsidRDefault="000B5163" w:rsidP="000B5163">
      <w:pPr>
        <w:pStyle w:val="BodyText"/>
        <w:spacing w:line="240" w:lineRule="auto"/>
        <w:ind w:left="720" w:firstLine="360"/>
        <w:rPr>
          <w:sz w:val="24"/>
          <w:szCs w:val="24"/>
        </w:rPr>
      </w:pPr>
      <w:r>
        <w:rPr>
          <w:sz w:val="24"/>
          <w:szCs w:val="24"/>
        </w:rPr>
        <w:t>Handling of P</w:t>
      </w:r>
      <w:r w:rsidR="00DA7118">
        <w:rPr>
          <w:sz w:val="24"/>
          <w:szCs w:val="24"/>
        </w:rPr>
        <w:t>ayroll and Billing for Materials</w:t>
      </w:r>
    </w:p>
    <w:p w14:paraId="7310851E" w14:textId="77777777" w:rsidR="00DA7118" w:rsidRPr="000B5163" w:rsidRDefault="00DA7118" w:rsidP="000B5163">
      <w:pPr>
        <w:pStyle w:val="BodyText"/>
        <w:spacing w:line="240" w:lineRule="auto"/>
        <w:ind w:left="720" w:firstLine="360"/>
      </w:pPr>
    </w:p>
    <w:p w14:paraId="0734DBFB" w14:textId="3ADEB260" w:rsidR="003F77D5" w:rsidRPr="00C022AC" w:rsidRDefault="00C022AC" w:rsidP="00C022AC">
      <w:pPr>
        <w:pStyle w:val="BodyText"/>
        <w:spacing w:line="240" w:lineRule="auto"/>
      </w:pPr>
      <w:r>
        <w:rPr>
          <w:b/>
          <w:sz w:val="28"/>
          <w:szCs w:val="28"/>
        </w:rPr>
        <w:t xml:space="preserve">    </w:t>
      </w:r>
      <w:r w:rsidRPr="00291528">
        <w:rPr>
          <w:b/>
          <w:sz w:val="24"/>
          <w:szCs w:val="24"/>
        </w:rPr>
        <w:t>Manager</w:t>
      </w:r>
      <w:r w:rsidR="00291528" w:rsidRPr="00291528">
        <w:rPr>
          <w:b/>
          <w:sz w:val="24"/>
          <w:szCs w:val="24"/>
        </w:rPr>
        <w:t xml:space="preserve"> &amp; Program Director</w:t>
      </w:r>
      <w:r>
        <w:rPr>
          <w:b/>
          <w:sz w:val="28"/>
          <w:szCs w:val="28"/>
        </w:rPr>
        <w:t xml:space="preserve">  </w:t>
      </w:r>
      <w:r w:rsidRPr="00C022AC">
        <w:rPr>
          <w:sz w:val="28"/>
          <w:szCs w:val="28"/>
        </w:rPr>
        <w:t xml:space="preserve">-  </w:t>
      </w:r>
      <w:r w:rsidR="003F77D5" w:rsidRPr="00291528">
        <w:rPr>
          <w:sz w:val="26"/>
          <w:szCs w:val="26"/>
        </w:rPr>
        <w:t>KindPeoples Collective</w:t>
      </w:r>
      <w:r w:rsidR="003F77D5" w:rsidRPr="000B5163">
        <w:rPr>
          <w:sz w:val="28"/>
          <w:szCs w:val="28"/>
        </w:rPr>
        <w:t xml:space="preserve">, </w:t>
      </w:r>
      <w:r w:rsidR="003F77D5" w:rsidRPr="000B5163">
        <w:rPr>
          <w:sz w:val="24"/>
          <w:szCs w:val="24"/>
        </w:rPr>
        <w:t>Soquel, C</w:t>
      </w:r>
      <w:r w:rsidR="00291528">
        <w:rPr>
          <w:sz w:val="24"/>
          <w:szCs w:val="24"/>
        </w:rPr>
        <w:t xml:space="preserve">A </w:t>
      </w:r>
      <w:r>
        <w:t>April 2014 - Current</w:t>
      </w:r>
    </w:p>
    <w:p w14:paraId="495ADF83" w14:textId="4CE312F0" w:rsidR="00C022AC" w:rsidRDefault="003F77D5" w:rsidP="00C022AC">
      <w:pPr>
        <w:pStyle w:val="BodyText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Patient </w:t>
      </w:r>
      <w:r w:rsidRPr="00D628E7">
        <w:rPr>
          <w:sz w:val="24"/>
          <w:szCs w:val="24"/>
        </w:rPr>
        <w:t xml:space="preserve">Consulting, </w:t>
      </w:r>
      <w:r>
        <w:rPr>
          <w:sz w:val="24"/>
          <w:szCs w:val="24"/>
        </w:rPr>
        <w:t>Management</w:t>
      </w:r>
      <w:r w:rsidRPr="00D628E7">
        <w:rPr>
          <w:sz w:val="24"/>
          <w:szCs w:val="24"/>
        </w:rPr>
        <w:t xml:space="preserve">, </w:t>
      </w:r>
      <w:r w:rsidR="00C022AC">
        <w:rPr>
          <w:sz w:val="24"/>
          <w:szCs w:val="24"/>
        </w:rPr>
        <w:t xml:space="preserve">Register Reconciliation and </w:t>
      </w:r>
    </w:p>
    <w:p w14:paraId="753DFA78" w14:textId="00DE882A" w:rsidR="00C022AC" w:rsidRDefault="00C022AC" w:rsidP="00C022AC">
      <w:pPr>
        <w:pStyle w:val="BodyText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Rreparation of Bank Deposits,  </w:t>
      </w:r>
      <w:r w:rsidR="003F77D5">
        <w:rPr>
          <w:sz w:val="24"/>
          <w:szCs w:val="24"/>
        </w:rPr>
        <w:t xml:space="preserve">Director </w:t>
      </w:r>
      <w:r w:rsidR="00DA7118">
        <w:rPr>
          <w:sz w:val="24"/>
          <w:szCs w:val="24"/>
        </w:rPr>
        <w:t xml:space="preserve">and Creator </w:t>
      </w:r>
      <w:r w:rsidR="003F77D5">
        <w:rPr>
          <w:sz w:val="24"/>
          <w:szCs w:val="24"/>
        </w:rPr>
        <w:t xml:space="preserve">of </w:t>
      </w:r>
    </w:p>
    <w:p w14:paraId="310F1751" w14:textId="65BEBB36" w:rsidR="003F77D5" w:rsidRDefault="003F77D5" w:rsidP="00C022AC">
      <w:pPr>
        <w:pStyle w:val="BodyText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Compassion Program</w:t>
      </w:r>
    </w:p>
    <w:p w14:paraId="254F6CE0" w14:textId="77777777" w:rsidR="00DA7118" w:rsidRPr="003F77D5" w:rsidRDefault="00DA7118" w:rsidP="00DA7118">
      <w:pPr>
        <w:pStyle w:val="BodyText"/>
        <w:spacing w:line="240" w:lineRule="auto"/>
        <w:ind w:left="1080"/>
        <w:rPr>
          <w:sz w:val="24"/>
          <w:szCs w:val="24"/>
        </w:rPr>
      </w:pPr>
    </w:p>
    <w:tbl>
      <w:tblPr>
        <w:tblStyle w:val="CVDetails"/>
        <w:tblW w:w="5048" w:type="pct"/>
        <w:tblInd w:w="270" w:type="dxa"/>
        <w:tblLook w:val="04A0" w:firstRow="1" w:lastRow="0" w:firstColumn="1" w:lastColumn="0" w:noHBand="0" w:noVBand="1"/>
      </w:tblPr>
      <w:tblGrid>
        <w:gridCol w:w="6592"/>
        <w:gridCol w:w="450"/>
        <w:gridCol w:w="2408"/>
      </w:tblGrid>
      <w:tr w:rsidR="00E22C34" w14:paraId="658882B5" w14:textId="77777777" w:rsidTr="00C022AC">
        <w:trPr>
          <w:trHeight w:val="891"/>
        </w:trPr>
        <w:tc>
          <w:tcPr>
            <w:tcW w:w="3488" w:type="pct"/>
          </w:tcPr>
          <w:p w14:paraId="0F335EC7" w14:textId="2E194B79" w:rsidR="005A063B" w:rsidRPr="00C022AC" w:rsidRDefault="00C022AC" w:rsidP="00C022AC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Medical Assistant  </w:t>
            </w:r>
            <w:r w:rsidRPr="00C022A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 </w:t>
            </w:r>
            <w:r w:rsidR="005A063B" w:rsidRPr="00D628E7">
              <w:rPr>
                <w:sz w:val="28"/>
                <w:szCs w:val="28"/>
              </w:rPr>
              <w:t>Santa Cruz Mountain Naturals</w:t>
            </w:r>
            <w:r>
              <w:rPr>
                <w:sz w:val="24"/>
                <w:szCs w:val="24"/>
              </w:rPr>
              <w:t>, Aptos</w:t>
            </w:r>
          </w:p>
          <w:p w14:paraId="530D0084" w14:textId="5E41B495" w:rsidR="00C022AC" w:rsidRDefault="003F77D5" w:rsidP="003F77D5">
            <w:pPr>
              <w:pStyle w:val="ListBulle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</w:t>
            </w:r>
            <w:r w:rsidR="008A3126" w:rsidRPr="00D628E7">
              <w:rPr>
                <w:sz w:val="24"/>
                <w:szCs w:val="24"/>
              </w:rPr>
              <w:t xml:space="preserve">Consulting, Receiving Payment, </w:t>
            </w:r>
          </w:p>
          <w:p w14:paraId="1D1DAF0A" w14:textId="77777777" w:rsidR="00E22C34" w:rsidRDefault="008A3126" w:rsidP="00C022AC">
            <w:pPr>
              <w:pStyle w:val="ListBullet"/>
              <w:numPr>
                <w:ilvl w:val="0"/>
                <w:numId w:val="0"/>
              </w:numPr>
              <w:ind w:left="1080"/>
              <w:rPr>
                <w:sz w:val="24"/>
                <w:szCs w:val="24"/>
              </w:rPr>
            </w:pPr>
            <w:r w:rsidRPr="00D628E7">
              <w:rPr>
                <w:sz w:val="24"/>
                <w:szCs w:val="24"/>
              </w:rPr>
              <w:t>Training New Staff</w:t>
            </w:r>
            <w:r w:rsidR="00C200D5" w:rsidRPr="00D628E7">
              <w:rPr>
                <w:sz w:val="24"/>
                <w:szCs w:val="24"/>
              </w:rPr>
              <w:t xml:space="preserve"> </w:t>
            </w:r>
          </w:p>
          <w:p w14:paraId="40C7BDD4" w14:textId="34D9A863" w:rsidR="00C022AC" w:rsidRPr="00D628E7" w:rsidRDefault="00C022AC" w:rsidP="00C022AC">
            <w:pPr>
              <w:pStyle w:val="ListBullet"/>
              <w:numPr>
                <w:ilvl w:val="0"/>
                <w:numId w:val="0"/>
              </w:numPr>
              <w:ind w:left="1080"/>
              <w:rPr>
                <w:sz w:val="24"/>
                <w:szCs w:val="24"/>
              </w:rPr>
            </w:pPr>
          </w:p>
        </w:tc>
        <w:tc>
          <w:tcPr>
            <w:tcW w:w="238" w:type="pct"/>
          </w:tcPr>
          <w:p w14:paraId="49CA3712" w14:textId="77777777" w:rsidR="00DA2869" w:rsidRDefault="00DA2869"/>
          <w:p w14:paraId="6DAF8B32" w14:textId="77777777" w:rsidR="005A063B" w:rsidRDefault="005A063B"/>
        </w:tc>
        <w:tc>
          <w:tcPr>
            <w:tcW w:w="1274" w:type="pct"/>
          </w:tcPr>
          <w:p w14:paraId="027BFF52" w14:textId="61F95BA3" w:rsidR="00DA2869" w:rsidRDefault="005A063B" w:rsidP="000B5163">
            <w:pPr>
              <w:pStyle w:val="Date"/>
              <w:jc w:val="center"/>
            </w:pPr>
            <w:r>
              <w:t>June 2013 –</w:t>
            </w:r>
            <w:r w:rsidR="000B5163">
              <w:t xml:space="preserve"> </w:t>
            </w:r>
            <w:r w:rsidR="003F77D5">
              <w:t>March 2014</w:t>
            </w:r>
          </w:p>
          <w:p w14:paraId="69FE8D88" w14:textId="77777777" w:rsidR="005A063B" w:rsidRPr="005A063B" w:rsidRDefault="00E22C34" w:rsidP="005A063B">
            <w:r>
              <w:t xml:space="preserve">  </w:t>
            </w:r>
          </w:p>
        </w:tc>
      </w:tr>
      <w:tr w:rsidR="00C022AC" w14:paraId="6EA71B98" w14:textId="77777777" w:rsidTr="00C022AC">
        <w:trPr>
          <w:trHeight w:val="153"/>
        </w:trPr>
        <w:tc>
          <w:tcPr>
            <w:tcW w:w="3488" w:type="pct"/>
          </w:tcPr>
          <w:p w14:paraId="5DDBC477" w14:textId="3B420977" w:rsidR="00C022AC" w:rsidRPr="00D628E7" w:rsidRDefault="00C022AC" w:rsidP="00C022AC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Waitress  </w:t>
            </w:r>
            <w:r>
              <w:rPr>
                <w:sz w:val="28"/>
                <w:szCs w:val="28"/>
              </w:rPr>
              <w:t xml:space="preserve">-  </w:t>
            </w:r>
            <w:r w:rsidRPr="00D628E7">
              <w:rPr>
                <w:sz w:val="28"/>
                <w:szCs w:val="28"/>
              </w:rPr>
              <w:t>Paula’s Restaurant</w:t>
            </w:r>
            <w:r w:rsidRPr="00D628E7">
              <w:rPr>
                <w:sz w:val="24"/>
                <w:szCs w:val="24"/>
              </w:rPr>
              <w:t>, Capitola, CA</w:t>
            </w:r>
          </w:p>
          <w:p w14:paraId="204F0217" w14:textId="19B9AFDE" w:rsidR="00C022AC" w:rsidRPr="00D628E7" w:rsidRDefault="00C022AC" w:rsidP="00C022AC">
            <w:pPr>
              <w:pStyle w:val="ListBulle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628E7">
              <w:rPr>
                <w:sz w:val="24"/>
                <w:szCs w:val="24"/>
              </w:rPr>
              <w:t>Waitress, Cashier</w:t>
            </w:r>
          </w:p>
          <w:p w14:paraId="410B449A" w14:textId="118B466E" w:rsidR="00C022AC" w:rsidRPr="00D628E7" w:rsidRDefault="00C022AC" w:rsidP="00C022AC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38" w:type="pct"/>
          </w:tcPr>
          <w:p w14:paraId="6853A288" w14:textId="77777777" w:rsidR="00C022AC" w:rsidRDefault="00C022AC"/>
        </w:tc>
        <w:tc>
          <w:tcPr>
            <w:tcW w:w="1274" w:type="pct"/>
          </w:tcPr>
          <w:p w14:paraId="6B8F2C65" w14:textId="0D1664F5" w:rsidR="00C022AC" w:rsidRDefault="00C022AC" w:rsidP="00E22C34">
            <w:pPr>
              <w:pStyle w:val="Date"/>
              <w:ind w:left="-360" w:firstLine="360"/>
            </w:pPr>
            <w:r>
              <w:t>March 2013 –</w:t>
            </w:r>
            <w:r w:rsidRPr="00501DB6">
              <w:t xml:space="preserve"> </w:t>
            </w:r>
            <w:r>
              <w:t>June 2013</w:t>
            </w:r>
          </w:p>
        </w:tc>
      </w:tr>
      <w:tr w:rsidR="00C022AC" w14:paraId="32AC23EA" w14:textId="77777777" w:rsidTr="00C022AC">
        <w:trPr>
          <w:trHeight w:val="94"/>
        </w:trPr>
        <w:sdt>
          <w:sdtPr>
            <w:rPr>
              <w:sz w:val="24"/>
              <w:szCs w:val="24"/>
            </w:rPr>
            <w:id w:val="17159760"/>
            <w:placeholder>
              <w:docPart w:val="8F8CC871CA72B840991894B72F9708FB"/>
            </w:placeholder>
          </w:sdtPr>
          <w:sdtEndPr/>
          <w:sdtContent>
            <w:sdt>
              <w:sdtPr>
                <w:rPr>
                  <w:sz w:val="24"/>
                  <w:szCs w:val="24"/>
                </w:rPr>
                <w:id w:val="2075012461"/>
                <w:placeholder>
                  <w:docPart w:val="C1243AB25473364ABE96C144E13B1EC7"/>
                </w:placeholder>
              </w:sdtPr>
              <w:sdtEndPr/>
              <w:sdtContent>
                <w:tc>
                  <w:tcPr>
                    <w:tcW w:w="3488" w:type="pct"/>
                  </w:tcPr>
                  <w:p w14:paraId="7C77ABA2" w14:textId="67A78FFE" w:rsidR="00C022AC" w:rsidRPr="00D628E7" w:rsidRDefault="00C022AC" w:rsidP="00C022AC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Manager  </w:t>
                    </w:r>
                    <w:r>
                      <w:rPr>
                        <w:sz w:val="24"/>
                        <w:szCs w:val="24"/>
                      </w:rPr>
                      <w:t xml:space="preserve">-  </w:t>
                    </w:r>
                    <w:r w:rsidRPr="00D628E7">
                      <w:rPr>
                        <w:sz w:val="28"/>
                        <w:szCs w:val="28"/>
                      </w:rPr>
                      <w:t>Compassionate Health Options</w:t>
                    </w:r>
                    <w:r w:rsidRPr="00D628E7">
                      <w:rPr>
                        <w:sz w:val="24"/>
                        <w:szCs w:val="24"/>
                      </w:rPr>
                      <w:t>, SC/SJ/</w:t>
                    </w:r>
                    <w:r>
                      <w:rPr>
                        <w:sz w:val="24"/>
                        <w:szCs w:val="24"/>
                      </w:rPr>
                      <w:t>Monterey</w:t>
                    </w:r>
                  </w:p>
                  <w:p w14:paraId="2652901D" w14:textId="7B4C7F44" w:rsidR="00C022AC" w:rsidRPr="00C022AC" w:rsidRDefault="00C022AC" w:rsidP="00C022AC">
                    <w:pPr>
                      <w:pStyle w:val="ListBullet"/>
                      <w:numPr>
                        <w:ilvl w:val="0"/>
                        <w:numId w:val="15"/>
                      </w:numPr>
                      <w:rPr>
                        <w:sz w:val="24"/>
                        <w:szCs w:val="24"/>
                      </w:rPr>
                    </w:pPr>
                    <w:r w:rsidRPr="00D628E7">
                      <w:rPr>
                        <w:sz w:val="24"/>
                        <w:szCs w:val="24"/>
                      </w:rPr>
                      <w:t>Managing Office Supplies and Organization, Handling Patient Paperwork and Payme</w:t>
                    </w:r>
                    <w:bookmarkStart w:id="0" w:name="_GoBack"/>
                    <w:bookmarkEnd w:id="0"/>
                    <w:r w:rsidRPr="00D628E7">
                      <w:rPr>
                        <w:sz w:val="24"/>
                        <w:szCs w:val="24"/>
                      </w:rPr>
                      <w:t>nt, Daily Income Sheets</w:t>
                    </w:r>
                  </w:p>
                </w:tc>
              </w:sdtContent>
            </w:sdt>
          </w:sdtContent>
        </w:sdt>
        <w:tc>
          <w:tcPr>
            <w:tcW w:w="238" w:type="pct"/>
          </w:tcPr>
          <w:p w14:paraId="486F6F6B" w14:textId="77777777" w:rsidR="00C022AC" w:rsidRDefault="00C022AC"/>
        </w:tc>
        <w:tc>
          <w:tcPr>
            <w:tcW w:w="1274" w:type="pct"/>
          </w:tcPr>
          <w:p w14:paraId="76122F43" w14:textId="77777777" w:rsidR="00C022AC" w:rsidRDefault="00C022AC" w:rsidP="00E22C34">
            <w:pPr>
              <w:pStyle w:val="Date"/>
              <w:jc w:val="center"/>
            </w:pPr>
            <w:r w:rsidRPr="00501DB6">
              <w:t>Sep</w:t>
            </w:r>
            <w:r>
              <w:t>.</w:t>
            </w:r>
            <w:r w:rsidRPr="00501DB6">
              <w:t xml:space="preserve"> 2011 </w:t>
            </w:r>
            <w:r>
              <w:t>–</w:t>
            </w:r>
            <w:r w:rsidRPr="00501DB6">
              <w:t xml:space="preserve"> Feb</w:t>
            </w:r>
            <w:r>
              <w:t>.</w:t>
            </w:r>
            <w:r w:rsidRPr="00501DB6">
              <w:t xml:space="preserve"> 2013</w:t>
            </w:r>
          </w:p>
        </w:tc>
      </w:tr>
    </w:tbl>
    <w:p w14:paraId="37682353" w14:textId="77777777" w:rsidR="00C022AC" w:rsidRDefault="00C022AC" w:rsidP="00C022AC">
      <w:pPr>
        <w:pStyle w:val="Heading1"/>
      </w:pPr>
      <w:r>
        <w:t>Education</w:t>
      </w:r>
    </w:p>
    <w:p w14:paraId="311FF528" w14:textId="77777777" w:rsidR="00C022AC" w:rsidRPr="003F77D5" w:rsidRDefault="00C022AC" w:rsidP="00C022AC">
      <w:pPr>
        <w:pStyle w:val="DegreeDetails"/>
        <w:rPr>
          <w:sz w:val="24"/>
          <w:szCs w:val="24"/>
        </w:rPr>
      </w:pPr>
      <w:r>
        <w:rPr>
          <w:b/>
          <w:sz w:val="24"/>
          <w:szCs w:val="24"/>
        </w:rPr>
        <w:t xml:space="preserve">California State University of Monterey Bay </w:t>
      </w:r>
      <w:r w:rsidRPr="00D628E7">
        <w:rPr>
          <w:rFonts w:ascii="Wingdings" w:hAnsi="Wingdings"/>
          <w:sz w:val="24"/>
          <w:szCs w:val="24"/>
        </w:rPr>
        <w:t></w:t>
      </w:r>
      <w:r>
        <w:rPr>
          <w:rFonts w:ascii="Wingdings" w:hAnsi="Wingdings"/>
          <w:sz w:val="24"/>
          <w:szCs w:val="24"/>
        </w:rPr>
        <w:t></w:t>
      </w:r>
      <w:r>
        <w:rPr>
          <w:sz w:val="24"/>
          <w:szCs w:val="24"/>
        </w:rPr>
        <w:t>Monterey, CA</w:t>
      </w:r>
    </w:p>
    <w:p w14:paraId="320CC1D8" w14:textId="77777777" w:rsidR="00C022AC" w:rsidRDefault="00C022AC" w:rsidP="00C022AC">
      <w:pPr>
        <w:pStyle w:val="DegreeDetails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Currently Enrolled - Focus on Accounting and Business Management</w:t>
      </w:r>
      <w:r w:rsidRPr="00D628E7">
        <w:rPr>
          <w:sz w:val="24"/>
          <w:szCs w:val="24"/>
        </w:rPr>
        <w:tab/>
        <w:t xml:space="preserve"> </w:t>
      </w:r>
    </w:p>
    <w:p w14:paraId="2E754BCB" w14:textId="77777777" w:rsidR="00C022AC" w:rsidRPr="00D628E7" w:rsidRDefault="00C022AC" w:rsidP="00C022AC">
      <w:pPr>
        <w:pStyle w:val="DegreeDetails"/>
        <w:rPr>
          <w:sz w:val="24"/>
          <w:szCs w:val="24"/>
        </w:rPr>
      </w:pPr>
      <w:r w:rsidRPr="00D628E7">
        <w:rPr>
          <w:b/>
          <w:sz w:val="24"/>
          <w:szCs w:val="24"/>
        </w:rPr>
        <w:t xml:space="preserve">Cabrillo College   </w:t>
      </w:r>
      <w:r w:rsidRPr="00D628E7">
        <w:rPr>
          <w:rFonts w:ascii="Wingdings" w:hAnsi="Wingdings"/>
          <w:sz w:val="24"/>
          <w:szCs w:val="24"/>
        </w:rPr>
        <w:t></w:t>
      </w:r>
      <w:r w:rsidRPr="00D628E7">
        <w:rPr>
          <w:rFonts w:ascii="Wingdings" w:hAnsi="Wingdings"/>
          <w:sz w:val="24"/>
          <w:szCs w:val="24"/>
        </w:rPr>
        <w:t></w:t>
      </w:r>
      <w:r w:rsidRPr="00D628E7">
        <w:rPr>
          <w:sz w:val="24"/>
          <w:szCs w:val="24"/>
        </w:rPr>
        <w:t xml:space="preserve">Aptos, CA </w:t>
      </w:r>
    </w:p>
    <w:p w14:paraId="64E979CB" w14:textId="77777777" w:rsidR="00C022AC" w:rsidRPr="00D628E7" w:rsidRDefault="00C022AC" w:rsidP="00C022AC">
      <w:pPr>
        <w:pStyle w:val="DegreeDetails"/>
        <w:rPr>
          <w:sz w:val="24"/>
          <w:szCs w:val="24"/>
        </w:rPr>
      </w:pPr>
      <w:r>
        <w:rPr>
          <w:sz w:val="24"/>
          <w:szCs w:val="24"/>
        </w:rPr>
        <w:tab/>
        <w:t>2010 – 2015</w:t>
      </w:r>
      <w:r w:rsidRPr="00D628E7">
        <w:rPr>
          <w:sz w:val="24"/>
          <w:szCs w:val="24"/>
        </w:rPr>
        <w:t xml:space="preserve"> - Business &amp; Economic Studies </w:t>
      </w:r>
    </w:p>
    <w:p w14:paraId="13E3C925" w14:textId="0C6DE1B3" w:rsidR="00DA2869" w:rsidRPr="00291528" w:rsidRDefault="00C022AC" w:rsidP="00291528">
      <w:pPr>
        <w:pStyle w:val="DegreeDetails"/>
        <w:rPr>
          <w:sz w:val="24"/>
          <w:szCs w:val="24"/>
        </w:rPr>
      </w:pPr>
      <w:r w:rsidRPr="00D628E7">
        <w:rPr>
          <w:sz w:val="24"/>
          <w:szCs w:val="24"/>
        </w:rPr>
        <w:tab/>
      </w:r>
    </w:p>
    <w:sectPr w:rsidR="00DA2869" w:rsidRPr="00291528" w:rsidSect="00DA2869">
      <w:headerReference w:type="default" r:id="rId8"/>
      <w:head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268DD" w14:textId="77777777" w:rsidR="003D6F6D" w:rsidRDefault="003D6F6D">
      <w:pPr>
        <w:spacing w:line="240" w:lineRule="auto"/>
      </w:pPr>
      <w:r>
        <w:separator/>
      </w:r>
    </w:p>
  </w:endnote>
  <w:endnote w:type="continuationSeparator" w:id="0">
    <w:p w14:paraId="495D9862" w14:textId="77777777" w:rsidR="003D6F6D" w:rsidRDefault="003D6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93DE6" w14:textId="77777777" w:rsidR="003D6F6D" w:rsidRDefault="003D6F6D">
      <w:pPr>
        <w:spacing w:line="240" w:lineRule="auto"/>
      </w:pPr>
      <w:r>
        <w:separator/>
      </w:r>
    </w:p>
  </w:footnote>
  <w:footnote w:type="continuationSeparator" w:id="0">
    <w:p w14:paraId="67E9DCB8" w14:textId="77777777" w:rsidR="003D6F6D" w:rsidRDefault="003D6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EE3EF" w14:textId="77777777" w:rsidR="003D6F6D" w:rsidRDefault="003D6F6D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>
        <w:rPr>
          <w:noProof/>
        </w:rPr>
        <w:instrText>Lorielle Wright</w:instrText>
      </w:r>
    </w:fldSimple>
    <w:r>
      <w:instrText xml:space="preserve">="" "[Your Name]" </w:instrText>
    </w:r>
    <w:fldSimple w:instr=" USERNAME ">
      <w:r>
        <w:rPr>
          <w:noProof/>
        </w:rPr>
        <w:instrText>Lorielle Wright</w:instrText>
      </w:r>
    </w:fldSimple>
    <w:r>
      <w:fldChar w:fldCharType="separate"/>
    </w:r>
    <w:r>
      <w:rPr>
        <w:noProof/>
      </w:rPr>
      <w:instrText>Lorielle Wright</w:instrText>
    </w:r>
    <w:r>
      <w:fldChar w:fldCharType="end"/>
    </w:r>
    <w:r>
      <w:instrText xml:space="preserve"> \* MERGEFORMAT</w:instrText>
    </w:r>
    <w:r>
      <w:fldChar w:fldCharType="separate"/>
    </w:r>
    <w:r w:rsidR="00291528">
      <w:t xml:space="preserve">Lorielle </w:t>
    </w:r>
    <w:r w:rsidR="00291528">
      <w:rPr>
        <w:noProof/>
      </w:rPr>
      <w:t>Wright</w:t>
    </w:r>
    <w:r>
      <w:fldChar w:fldCharType="end"/>
    </w:r>
  </w:p>
  <w:p w14:paraId="5B9B00D8" w14:textId="77777777" w:rsidR="003D6F6D" w:rsidRDefault="003D6F6D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1528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9513E" w14:textId="77777777" w:rsidR="003D6F6D" w:rsidRDefault="003D6F6D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>
        <w:rPr>
          <w:noProof/>
        </w:rPr>
        <w:instrText>Lorielle Wright</w:instrText>
      </w:r>
    </w:fldSimple>
    <w:r>
      <w:instrText xml:space="preserve">="" "[Your Name]" </w:instrText>
    </w:r>
    <w:fldSimple w:instr=" USERNAME ">
      <w:r>
        <w:rPr>
          <w:noProof/>
        </w:rPr>
        <w:instrText>Lorielle Wright</w:instrText>
      </w:r>
    </w:fldSimple>
    <w:r>
      <w:fldChar w:fldCharType="separate"/>
    </w:r>
    <w:r>
      <w:rPr>
        <w:noProof/>
      </w:rPr>
      <w:instrText>Lorielle Wright</w:instrText>
    </w:r>
    <w:r>
      <w:fldChar w:fldCharType="end"/>
    </w:r>
    <w:r>
      <w:instrText xml:space="preserve"> \* MERGEFORMAT</w:instrText>
    </w:r>
    <w:r>
      <w:fldChar w:fldCharType="separate"/>
    </w:r>
    <w:r w:rsidR="00E10D7E">
      <w:t xml:space="preserve">Lorielle </w:t>
    </w:r>
    <w:r w:rsidR="00E10D7E">
      <w:rPr>
        <w:noProof/>
      </w:rPr>
      <w:t>Wright</w:t>
    </w:r>
    <w:r>
      <w:fldChar w:fldCharType="end"/>
    </w:r>
  </w:p>
  <w:p w14:paraId="650E7B1B" w14:textId="77777777" w:rsidR="003D6F6D" w:rsidRDefault="003D6F6D">
    <w:pPr>
      <w:pStyle w:val="ContactDetails"/>
    </w:pPr>
    <w:r>
      <w:t>814 Seacliff Drive</w:t>
    </w:r>
    <w:r>
      <w:sym w:font="Wingdings 2" w:char="F097"/>
    </w:r>
    <w:r>
      <w:t xml:space="preserve"> Aptos, CA 95003</w:t>
    </w:r>
    <w:r>
      <w:br/>
      <w:t xml:space="preserve">Phone: (831) 359 - 1346 </w:t>
    </w:r>
    <w:r>
      <w:sym w:font="Wingdings 2" w:char="F097"/>
    </w:r>
    <w:r>
      <w:t xml:space="preserve"> E-Mail: lori_wri@yahoo.com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FAA07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370A06"/>
    <w:multiLevelType w:val="hybridMultilevel"/>
    <w:tmpl w:val="F0A4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6533FFF"/>
    <w:multiLevelType w:val="hybridMultilevel"/>
    <w:tmpl w:val="BE6CE3A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09006BFF"/>
    <w:multiLevelType w:val="hybridMultilevel"/>
    <w:tmpl w:val="A5A2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5D3D7D"/>
    <w:multiLevelType w:val="hybridMultilevel"/>
    <w:tmpl w:val="91FA9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6D223E"/>
    <w:multiLevelType w:val="hybridMultilevel"/>
    <w:tmpl w:val="949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B7D8B"/>
    <w:multiLevelType w:val="hybridMultilevel"/>
    <w:tmpl w:val="2944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56ED6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232CA0"/>
    <w:multiLevelType w:val="hybridMultilevel"/>
    <w:tmpl w:val="5068F5DE"/>
    <w:lvl w:ilvl="0" w:tplc="CC1282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702043"/>
    <w:multiLevelType w:val="hybridMultilevel"/>
    <w:tmpl w:val="A76EC6A0"/>
    <w:lvl w:ilvl="0" w:tplc="CC128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53C1A"/>
    <w:multiLevelType w:val="hybridMultilevel"/>
    <w:tmpl w:val="E95E3DC8"/>
    <w:lvl w:ilvl="0" w:tplc="CC1282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71253F"/>
    <w:multiLevelType w:val="hybridMultilevel"/>
    <w:tmpl w:val="2C6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C4992"/>
    <w:multiLevelType w:val="hybridMultilevel"/>
    <w:tmpl w:val="454CEAA8"/>
    <w:lvl w:ilvl="0" w:tplc="BBD0C4B0">
      <w:start w:val="2010"/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10EC2"/>
    <w:multiLevelType w:val="multilevel"/>
    <w:tmpl w:val="02ACB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B5A5E08"/>
    <w:multiLevelType w:val="hybridMultilevel"/>
    <w:tmpl w:val="B756F222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527113"/>
    <w:multiLevelType w:val="hybridMultilevel"/>
    <w:tmpl w:val="8312BE16"/>
    <w:lvl w:ilvl="0" w:tplc="CC1282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8097E02"/>
    <w:multiLevelType w:val="hybridMultilevel"/>
    <w:tmpl w:val="C2D4E488"/>
    <w:lvl w:ilvl="0" w:tplc="CC1282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3E4D10"/>
    <w:multiLevelType w:val="hybridMultilevel"/>
    <w:tmpl w:val="08F4D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3A3916"/>
    <w:multiLevelType w:val="hybridMultilevel"/>
    <w:tmpl w:val="A19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472FB"/>
    <w:multiLevelType w:val="hybridMultilevel"/>
    <w:tmpl w:val="07385224"/>
    <w:lvl w:ilvl="0" w:tplc="CC1282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21"/>
  </w:num>
  <w:num w:numId="12">
    <w:abstractNumId w:val="20"/>
  </w:num>
  <w:num w:numId="13">
    <w:abstractNumId w:val="10"/>
  </w:num>
  <w:num w:numId="14">
    <w:abstractNumId w:val="17"/>
  </w:num>
  <w:num w:numId="15">
    <w:abstractNumId w:val="27"/>
  </w:num>
  <w:num w:numId="16">
    <w:abstractNumId w:val="11"/>
  </w:num>
  <w:num w:numId="17">
    <w:abstractNumId w:val="26"/>
  </w:num>
  <w:num w:numId="18">
    <w:abstractNumId w:val="25"/>
  </w:num>
  <w:num w:numId="19">
    <w:abstractNumId w:val="9"/>
  </w:num>
  <w:num w:numId="20">
    <w:abstractNumId w:val="8"/>
  </w:num>
  <w:num w:numId="21">
    <w:abstractNumId w:val="13"/>
  </w:num>
  <w:num w:numId="22">
    <w:abstractNumId w:val="14"/>
  </w:num>
  <w:num w:numId="23">
    <w:abstractNumId w:val="12"/>
  </w:num>
  <w:num w:numId="24">
    <w:abstractNumId w:val="24"/>
  </w:num>
  <w:num w:numId="25">
    <w:abstractNumId w:val="16"/>
  </w:num>
  <w:num w:numId="26">
    <w:abstractNumId w:val="18"/>
  </w:num>
  <w:num w:numId="27">
    <w:abstractNumId w:val="2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E1D1C"/>
    <w:rsid w:val="000B5163"/>
    <w:rsid w:val="00267F59"/>
    <w:rsid w:val="00291528"/>
    <w:rsid w:val="00292EA9"/>
    <w:rsid w:val="00296AFA"/>
    <w:rsid w:val="002B644D"/>
    <w:rsid w:val="003352BC"/>
    <w:rsid w:val="003D6F6D"/>
    <w:rsid w:val="003F77D5"/>
    <w:rsid w:val="004E362B"/>
    <w:rsid w:val="005321EA"/>
    <w:rsid w:val="00595A66"/>
    <w:rsid w:val="005A063B"/>
    <w:rsid w:val="005E6632"/>
    <w:rsid w:val="005F6C79"/>
    <w:rsid w:val="0063606D"/>
    <w:rsid w:val="00651D1A"/>
    <w:rsid w:val="006F41A4"/>
    <w:rsid w:val="007C4B02"/>
    <w:rsid w:val="008A3126"/>
    <w:rsid w:val="008F0189"/>
    <w:rsid w:val="009865DD"/>
    <w:rsid w:val="00B62E38"/>
    <w:rsid w:val="00BA0151"/>
    <w:rsid w:val="00BE1D1C"/>
    <w:rsid w:val="00C022AC"/>
    <w:rsid w:val="00C200D5"/>
    <w:rsid w:val="00C847E6"/>
    <w:rsid w:val="00D628E7"/>
    <w:rsid w:val="00DA2869"/>
    <w:rsid w:val="00DA7118"/>
    <w:rsid w:val="00E10D7E"/>
    <w:rsid w:val="00E22C34"/>
    <w:rsid w:val="00E6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F3B8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8E5C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E462D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37302A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37302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E8E5C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E8E5C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37302A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E8E5C" w:themeColor="accent1" w:shadow="1"/>
        <w:left w:val="single" w:sz="2" w:space="10" w:color="9E8E5C" w:themeColor="accent1" w:shadow="1"/>
        <w:bottom w:val="single" w:sz="2" w:space="10" w:color="9E8E5C" w:themeColor="accent1" w:shadow="1"/>
        <w:right w:val="single" w:sz="2" w:space="10" w:color="9E8E5C" w:themeColor="accent1" w:shadow="1"/>
      </w:pBdr>
      <w:ind w:left="1152" w:right="1152"/>
    </w:pPr>
    <w:rPr>
      <w:i/>
      <w:iCs/>
      <w:color w:val="9E8E5C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E8E5C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2869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E8E5C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E8E5C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E462D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E8E5C" w:themeColor="accent1"/>
      </w:pBdr>
      <w:spacing w:before="200" w:after="280"/>
      <w:ind w:left="936" w:right="936"/>
    </w:pPr>
    <w:rPr>
      <w:b/>
      <w:bCs/>
      <w:i/>
      <w:iCs/>
      <w:color w:val="9E8E5C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E8E5C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766A4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8E5C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E462D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37302A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37302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E8E5C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E8E5C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37302A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E8E5C" w:themeColor="accent1" w:shadow="1"/>
        <w:left w:val="single" w:sz="2" w:space="10" w:color="9E8E5C" w:themeColor="accent1" w:shadow="1"/>
        <w:bottom w:val="single" w:sz="2" w:space="10" w:color="9E8E5C" w:themeColor="accent1" w:shadow="1"/>
        <w:right w:val="single" w:sz="2" w:space="10" w:color="9E8E5C" w:themeColor="accent1" w:shadow="1"/>
      </w:pBdr>
      <w:ind w:left="1152" w:right="1152"/>
    </w:pPr>
    <w:rPr>
      <w:i/>
      <w:iCs/>
      <w:color w:val="9E8E5C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E8E5C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2869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E8E5C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E8E5C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E462D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E8E5C" w:themeColor="accent1"/>
      </w:pBdr>
      <w:spacing w:before="200" w:after="280"/>
      <w:ind w:left="936" w:right="936"/>
    </w:pPr>
    <w:rPr>
      <w:b/>
      <w:bCs/>
      <w:i/>
      <w:iCs/>
      <w:color w:val="9E8E5C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E8E5C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766A4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8CC871CA72B840991894B72F97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2C4C3-5F04-9842-8F16-8CC9455ACB38}"/>
      </w:docPartPr>
      <w:docPartBody>
        <w:p w:rsidR="001D407F" w:rsidRDefault="001D407F" w:rsidP="001D407F">
          <w:pPr>
            <w:pStyle w:val="8F8CC871CA72B840991894B72F9708FB"/>
          </w:pPr>
          <w:r>
            <w:t>Duis massa sapien, luctus sed, eleifend quis, semper a, ante.</w:t>
          </w:r>
        </w:p>
      </w:docPartBody>
    </w:docPart>
    <w:docPart>
      <w:docPartPr>
        <w:name w:val="C1243AB25473364ABE96C144E13B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DD260-336D-2E4E-BD12-56CF8001F68D}"/>
      </w:docPartPr>
      <w:docPartBody>
        <w:p w:rsidR="001D407F" w:rsidRDefault="001D407F" w:rsidP="001D407F">
          <w:pPr>
            <w:pStyle w:val="C1243AB25473364ABE96C144E13B1EC7"/>
          </w:pPr>
          <w:r>
            <w:t>Integer eleifend diam eu diam. Nam hendrerit. Nunc id nisi.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46"/>
    <w:rsid w:val="000D4967"/>
    <w:rsid w:val="001D407F"/>
    <w:rsid w:val="00AF2E46"/>
    <w:rsid w:val="00F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0B3F40F995E54B80AE9A2435123829">
    <w:name w:val="E90B3F40F995E54B80AE9A2435123829"/>
  </w:style>
  <w:style w:type="paragraph" w:customStyle="1" w:styleId="9548B888AA6B9C40815BDF0C3A2A4EEB">
    <w:name w:val="9548B888AA6B9C40815BDF0C3A2A4EEB"/>
  </w:style>
  <w:style w:type="paragraph" w:customStyle="1" w:styleId="72F39731358D724395A53778BF79DE48">
    <w:name w:val="72F39731358D724395A53778BF79DE48"/>
  </w:style>
  <w:style w:type="paragraph" w:customStyle="1" w:styleId="F355D6AD32ACFA46985AB3A106C732E4">
    <w:name w:val="F355D6AD32ACFA46985AB3A106C732E4"/>
  </w:style>
  <w:style w:type="paragraph" w:customStyle="1" w:styleId="E5A71DCFFC8C2A49A1DC3CE07350D2A1">
    <w:name w:val="E5A71DCFFC8C2A49A1DC3CE07350D2A1"/>
  </w:style>
  <w:style w:type="paragraph" w:customStyle="1" w:styleId="733B0427D8473F45B1EB4EFD69102709">
    <w:name w:val="733B0427D8473F45B1EB4EFD69102709"/>
  </w:style>
  <w:style w:type="paragraph" w:customStyle="1" w:styleId="41B5380A80BC6241A8F44FC2DB4BE64E">
    <w:name w:val="41B5380A80BC6241A8F44FC2DB4BE64E"/>
  </w:style>
  <w:style w:type="paragraph" w:customStyle="1" w:styleId="84AED5DA1CEDBC4881D4BFDA686AD145">
    <w:name w:val="84AED5DA1CEDBC4881D4BFDA686AD145"/>
  </w:style>
  <w:style w:type="paragraph" w:customStyle="1" w:styleId="745C69E885181C4FB0B519286365624C">
    <w:name w:val="745C69E885181C4FB0B519286365624C"/>
  </w:style>
  <w:style w:type="paragraph" w:customStyle="1" w:styleId="D6FA884998131046898764ABAB4EC78D">
    <w:name w:val="D6FA884998131046898764ABAB4EC78D"/>
  </w:style>
  <w:style w:type="paragraph" w:customStyle="1" w:styleId="A98D3A8CCD163A4DB88FA083CD10CC17">
    <w:name w:val="A98D3A8CCD163A4DB88FA083CD10CC17"/>
  </w:style>
  <w:style w:type="paragraph" w:customStyle="1" w:styleId="8E8E2D789A191248BD14C9DCD50CF377">
    <w:name w:val="8E8E2D789A191248BD14C9DCD50CF377"/>
  </w:style>
  <w:style w:type="paragraph" w:customStyle="1" w:styleId="4EA369D76D4CD34EA6F232B724B6EBC2">
    <w:name w:val="4EA369D76D4CD34EA6F232B724B6EBC2"/>
  </w:style>
  <w:style w:type="paragraph" w:customStyle="1" w:styleId="2351E660BBD0F64C92D8BBF642843A4E">
    <w:name w:val="2351E660BBD0F64C92D8BBF642843A4E"/>
  </w:style>
  <w:style w:type="paragraph" w:customStyle="1" w:styleId="015F26DE4C5D894A95E03C16C61FCC91">
    <w:name w:val="015F26DE4C5D894A95E03C16C61FCC91"/>
  </w:style>
  <w:style w:type="paragraph" w:customStyle="1" w:styleId="1757D6BA9E0C3241A27EEBCCA2E30A33">
    <w:name w:val="1757D6BA9E0C3241A27EEBCCA2E30A33"/>
  </w:style>
  <w:style w:type="paragraph" w:customStyle="1" w:styleId="A23964847B38AE41B756A61B35EE3E49">
    <w:name w:val="A23964847B38AE41B756A61B35EE3E49"/>
  </w:style>
  <w:style w:type="paragraph" w:customStyle="1" w:styleId="1CA9239F73F897408261CEEC408A5946">
    <w:name w:val="1CA9239F73F897408261CEEC408A5946"/>
  </w:style>
  <w:style w:type="paragraph" w:customStyle="1" w:styleId="63005B22B1CBCA42A9C0CF008B5BA968">
    <w:name w:val="63005B22B1CBCA42A9C0CF008B5BA968"/>
  </w:style>
  <w:style w:type="paragraph" w:customStyle="1" w:styleId="B5391DA61AA8924094701EF85DF29965">
    <w:name w:val="B5391DA61AA8924094701EF85DF29965"/>
  </w:style>
  <w:style w:type="paragraph" w:customStyle="1" w:styleId="55BC2EBBAF59F4449BA2F81538684F31">
    <w:name w:val="55BC2EBBAF59F4449BA2F81538684F31"/>
  </w:style>
  <w:style w:type="paragraph" w:customStyle="1" w:styleId="1D9F6DCF36EB354CB56259526939E52C">
    <w:name w:val="1D9F6DCF36EB354CB56259526939E52C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69C60904820A9244A8D24C9D1FA66566">
    <w:name w:val="69C60904820A9244A8D24C9D1FA66566"/>
  </w:style>
  <w:style w:type="paragraph" w:customStyle="1" w:styleId="8C600AACFB84B949B39120740927F2F2">
    <w:name w:val="8C600AACFB84B949B39120740927F2F2"/>
  </w:style>
  <w:style w:type="paragraph" w:customStyle="1" w:styleId="8F8F4C6614A53E45A5236B8FF64306CF">
    <w:name w:val="8F8F4C6614A53E45A5236B8FF64306CF"/>
    <w:rsid w:val="00AF2E46"/>
  </w:style>
  <w:style w:type="paragraph" w:customStyle="1" w:styleId="9842D7E1D6C0964C824A4D1AA1303A6A">
    <w:name w:val="9842D7E1D6C0964C824A4D1AA1303A6A"/>
    <w:rsid w:val="000D4967"/>
  </w:style>
  <w:style w:type="paragraph" w:customStyle="1" w:styleId="BBC45D24A7998E4EAC4CFA7B0E4EA5DE">
    <w:name w:val="BBC45D24A7998E4EAC4CFA7B0E4EA5DE"/>
    <w:rsid w:val="000D4967"/>
  </w:style>
  <w:style w:type="paragraph" w:customStyle="1" w:styleId="BC8E2D850CA2684AB2A87377AB285DEE">
    <w:name w:val="BC8E2D850CA2684AB2A87377AB285DEE"/>
    <w:rsid w:val="001D407F"/>
  </w:style>
  <w:style w:type="paragraph" w:customStyle="1" w:styleId="7362DED05C15B34CA29C33E8EDF028A0">
    <w:name w:val="7362DED05C15B34CA29C33E8EDF028A0"/>
    <w:rsid w:val="001D407F"/>
  </w:style>
  <w:style w:type="paragraph" w:customStyle="1" w:styleId="3AB27F3BF26E3F4992BCCB4E048EE636">
    <w:name w:val="3AB27F3BF26E3F4992BCCB4E048EE636"/>
    <w:rsid w:val="001D407F"/>
  </w:style>
  <w:style w:type="paragraph" w:customStyle="1" w:styleId="AB0E3CB8F4D7634EA6AEA0C6E00F69A8">
    <w:name w:val="AB0E3CB8F4D7634EA6AEA0C6E00F69A8"/>
    <w:rsid w:val="001D407F"/>
  </w:style>
  <w:style w:type="paragraph" w:customStyle="1" w:styleId="8F8CC871CA72B840991894B72F9708FB">
    <w:name w:val="8F8CC871CA72B840991894B72F9708FB"/>
    <w:rsid w:val="001D407F"/>
  </w:style>
  <w:style w:type="paragraph" w:customStyle="1" w:styleId="C1243AB25473364ABE96C144E13B1EC7">
    <w:name w:val="C1243AB25473364ABE96C144E13B1EC7"/>
    <w:rsid w:val="001D407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0B3F40F995E54B80AE9A2435123829">
    <w:name w:val="E90B3F40F995E54B80AE9A2435123829"/>
  </w:style>
  <w:style w:type="paragraph" w:customStyle="1" w:styleId="9548B888AA6B9C40815BDF0C3A2A4EEB">
    <w:name w:val="9548B888AA6B9C40815BDF0C3A2A4EEB"/>
  </w:style>
  <w:style w:type="paragraph" w:customStyle="1" w:styleId="72F39731358D724395A53778BF79DE48">
    <w:name w:val="72F39731358D724395A53778BF79DE48"/>
  </w:style>
  <w:style w:type="paragraph" w:customStyle="1" w:styleId="F355D6AD32ACFA46985AB3A106C732E4">
    <w:name w:val="F355D6AD32ACFA46985AB3A106C732E4"/>
  </w:style>
  <w:style w:type="paragraph" w:customStyle="1" w:styleId="E5A71DCFFC8C2A49A1DC3CE07350D2A1">
    <w:name w:val="E5A71DCFFC8C2A49A1DC3CE07350D2A1"/>
  </w:style>
  <w:style w:type="paragraph" w:customStyle="1" w:styleId="733B0427D8473F45B1EB4EFD69102709">
    <w:name w:val="733B0427D8473F45B1EB4EFD69102709"/>
  </w:style>
  <w:style w:type="paragraph" w:customStyle="1" w:styleId="41B5380A80BC6241A8F44FC2DB4BE64E">
    <w:name w:val="41B5380A80BC6241A8F44FC2DB4BE64E"/>
  </w:style>
  <w:style w:type="paragraph" w:customStyle="1" w:styleId="84AED5DA1CEDBC4881D4BFDA686AD145">
    <w:name w:val="84AED5DA1CEDBC4881D4BFDA686AD145"/>
  </w:style>
  <w:style w:type="paragraph" w:customStyle="1" w:styleId="745C69E885181C4FB0B519286365624C">
    <w:name w:val="745C69E885181C4FB0B519286365624C"/>
  </w:style>
  <w:style w:type="paragraph" w:customStyle="1" w:styleId="D6FA884998131046898764ABAB4EC78D">
    <w:name w:val="D6FA884998131046898764ABAB4EC78D"/>
  </w:style>
  <w:style w:type="paragraph" w:customStyle="1" w:styleId="A98D3A8CCD163A4DB88FA083CD10CC17">
    <w:name w:val="A98D3A8CCD163A4DB88FA083CD10CC17"/>
  </w:style>
  <w:style w:type="paragraph" w:customStyle="1" w:styleId="8E8E2D789A191248BD14C9DCD50CF377">
    <w:name w:val="8E8E2D789A191248BD14C9DCD50CF377"/>
  </w:style>
  <w:style w:type="paragraph" w:customStyle="1" w:styleId="4EA369D76D4CD34EA6F232B724B6EBC2">
    <w:name w:val="4EA369D76D4CD34EA6F232B724B6EBC2"/>
  </w:style>
  <w:style w:type="paragraph" w:customStyle="1" w:styleId="2351E660BBD0F64C92D8BBF642843A4E">
    <w:name w:val="2351E660BBD0F64C92D8BBF642843A4E"/>
  </w:style>
  <w:style w:type="paragraph" w:customStyle="1" w:styleId="015F26DE4C5D894A95E03C16C61FCC91">
    <w:name w:val="015F26DE4C5D894A95E03C16C61FCC91"/>
  </w:style>
  <w:style w:type="paragraph" w:customStyle="1" w:styleId="1757D6BA9E0C3241A27EEBCCA2E30A33">
    <w:name w:val="1757D6BA9E0C3241A27EEBCCA2E30A33"/>
  </w:style>
  <w:style w:type="paragraph" w:customStyle="1" w:styleId="A23964847B38AE41B756A61B35EE3E49">
    <w:name w:val="A23964847B38AE41B756A61B35EE3E49"/>
  </w:style>
  <w:style w:type="paragraph" w:customStyle="1" w:styleId="1CA9239F73F897408261CEEC408A5946">
    <w:name w:val="1CA9239F73F897408261CEEC408A5946"/>
  </w:style>
  <w:style w:type="paragraph" w:customStyle="1" w:styleId="63005B22B1CBCA42A9C0CF008B5BA968">
    <w:name w:val="63005B22B1CBCA42A9C0CF008B5BA968"/>
  </w:style>
  <w:style w:type="paragraph" w:customStyle="1" w:styleId="B5391DA61AA8924094701EF85DF29965">
    <w:name w:val="B5391DA61AA8924094701EF85DF29965"/>
  </w:style>
  <w:style w:type="paragraph" w:customStyle="1" w:styleId="55BC2EBBAF59F4449BA2F81538684F31">
    <w:name w:val="55BC2EBBAF59F4449BA2F81538684F31"/>
  </w:style>
  <w:style w:type="paragraph" w:customStyle="1" w:styleId="1D9F6DCF36EB354CB56259526939E52C">
    <w:name w:val="1D9F6DCF36EB354CB56259526939E52C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69C60904820A9244A8D24C9D1FA66566">
    <w:name w:val="69C60904820A9244A8D24C9D1FA66566"/>
  </w:style>
  <w:style w:type="paragraph" w:customStyle="1" w:styleId="8C600AACFB84B949B39120740927F2F2">
    <w:name w:val="8C600AACFB84B949B39120740927F2F2"/>
  </w:style>
  <w:style w:type="paragraph" w:customStyle="1" w:styleId="8F8F4C6614A53E45A5236B8FF64306CF">
    <w:name w:val="8F8F4C6614A53E45A5236B8FF64306CF"/>
    <w:rsid w:val="00AF2E46"/>
  </w:style>
  <w:style w:type="paragraph" w:customStyle="1" w:styleId="9842D7E1D6C0964C824A4D1AA1303A6A">
    <w:name w:val="9842D7E1D6C0964C824A4D1AA1303A6A"/>
    <w:rsid w:val="000D4967"/>
  </w:style>
  <w:style w:type="paragraph" w:customStyle="1" w:styleId="BBC45D24A7998E4EAC4CFA7B0E4EA5DE">
    <w:name w:val="BBC45D24A7998E4EAC4CFA7B0E4EA5DE"/>
    <w:rsid w:val="000D4967"/>
  </w:style>
  <w:style w:type="paragraph" w:customStyle="1" w:styleId="BC8E2D850CA2684AB2A87377AB285DEE">
    <w:name w:val="BC8E2D850CA2684AB2A87377AB285DEE"/>
    <w:rsid w:val="001D407F"/>
  </w:style>
  <w:style w:type="paragraph" w:customStyle="1" w:styleId="7362DED05C15B34CA29C33E8EDF028A0">
    <w:name w:val="7362DED05C15B34CA29C33E8EDF028A0"/>
    <w:rsid w:val="001D407F"/>
  </w:style>
  <w:style w:type="paragraph" w:customStyle="1" w:styleId="3AB27F3BF26E3F4992BCCB4E048EE636">
    <w:name w:val="3AB27F3BF26E3F4992BCCB4E048EE636"/>
    <w:rsid w:val="001D407F"/>
  </w:style>
  <w:style w:type="paragraph" w:customStyle="1" w:styleId="AB0E3CB8F4D7634EA6AEA0C6E00F69A8">
    <w:name w:val="AB0E3CB8F4D7634EA6AEA0C6E00F69A8"/>
    <w:rsid w:val="001D407F"/>
  </w:style>
  <w:style w:type="paragraph" w:customStyle="1" w:styleId="8F8CC871CA72B840991894B72F9708FB">
    <w:name w:val="8F8CC871CA72B840991894B72F9708FB"/>
    <w:rsid w:val="001D407F"/>
  </w:style>
  <w:style w:type="paragraph" w:customStyle="1" w:styleId="C1243AB25473364ABE96C144E13B1EC7">
    <w:name w:val="C1243AB25473364ABE96C144E13B1EC7"/>
    <w:rsid w:val="001D4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1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1158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Lorielle Wright</dc:creator>
  <cp:keywords/>
  <dc:description/>
  <cp:lastModifiedBy>Lorielle Wright</cp:lastModifiedBy>
  <cp:revision>2</cp:revision>
  <cp:lastPrinted>2015-09-01T23:37:00Z</cp:lastPrinted>
  <dcterms:created xsi:type="dcterms:W3CDTF">2017-04-05T16:01:00Z</dcterms:created>
  <dcterms:modified xsi:type="dcterms:W3CDTF">2017-04-05T16:01:00Z</dcterms:modified>
  <cp:category/>
</cp:coreProperties>
</file>